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7E" w:rsidRDefault="00A3267E" w:rsidP="00EC1560">
      <w:pPr>
        <w:keepNext/>
        <w:keepLines/>
        <w:tabs>
          <w:tab w:val="center" w:pos="4419"/>
          <w:tab w:val="left" w:pos="7650"/>
        </w:tabs>
        <w:spacing w:before="480" w:line="276" w:lineRule="auto"/>
        <w:rPr>
          <w:rFonts w:ascii="Cambria" w:hAnsi="Cambria" w:cs="Cambria"/>
          <w:b/>
          <w:color w:val="365F91"/>
          <w:sz w:val="28"/>
        </w:rPr>
      </w:pPr>
      <w:r>
        <w:rPr>
          <w:rFonts w:ascii="Cambria" w:hAnsi="Cambria" w:cs="Cambria"/>
          <w:b/>
          <w:color w:val="365F91"/>
          <w:sz w:val="28"/>
        </w:rPr>
        <w:tab/>
        <w:t>Eliminar Usuario</w:t>
      </w:r>
      <w:r>
        <w:rPr>
          <w:rFonts w:ascii="Cambria" w:hAnsi="Cambria" w:cs="Cambria"/>
          <w:b/>
          <w:color w:val="365F91"/>
          <w:sz w:val="28"/>
        </w:rPr>
        <w:tab/>
      </w:r>
    </w:p>
    <w:p w:rsidR="00A3267E" w:rsidRDefault="00A3267E">
      <w:pPr>
        <w:spacing w:after="200" w:line="276" w:lineRule="auto"/>
        <w:rPr>
          <w:rFonts w:cs="Calibri"/>
        </w:rPr>
      </w:pPr>
    </w:p>
    <w:p w:rsidR="00A3267E" w:rsidRDefault="00A3267E">
      <w:pPr>
        <w:spacing w:after="200" w:line="276" w:lineRule="auto"/>
        <w:rPr>
          <w:rFonts w:cs="Calibri"/>
        </w:rPr>
      </w:pPr>
      <w:r>
        <w:rPr>
          <w:rFonts w:cs="Calibri"/>
        </w:rPr>
        <w:t>Pasos para acceder a la aplicación:</w:t>
      </w:r>
    </w:p>
    <w:p w:rsidR="00A3267E" w:rsidRDefault="00A3267E" w:rsidP="00235C5A">
      <w:pPr>
        <w:numPr>
          <w:ilvl w:val="0"/>
          <w:numId w:val="1"/>
        </w:numPr>
        <w:spacing w:after="200" w:line="276" w:lineRule="auto"/>
        <w:rPr>
          <w:rFonts w:cs="Calibri"/>
        </w:rPr>
      </w:pPr>
      <w:r>
        <w:rPr>
          <w:rFonts w:cs="Calibri"/>
        </w:rPr>
        <w:t>Ingresar a Administración</w:t>
      </w:r>
    </w:p>
    <w:p w:rsidR="00A3267E" w:rsidRDefault="00A3267E" w:rsidP="00235C5A">
      <w:pPr>
        <w:numPr>
          <w:ilvl w:val="0"/>
          <w:numId w:val="1"/>
        </w:numPr>
        <w:spacing w:after="200" w:line="276" w:lineRule="auto"/>
        <w:rPr>
          <w:rFonts w:cs="Calibri"/>
        </w:rPr>
      </w:pPr>
      <w:r>
        <w:rPr>
          <w:rFonts w:cs="Calibri"/>
        </w:rPr>
        <w:t>Usuario</w:t>
      </w:r>
    </w:p>
    <w:p w:rsidR="00A3267E" w:rsidRDefault="00A3267E" w:rsidP="00235C5A">
      <w:pPr>
        <w:numPr>
          <w:ilvl w:val="0"/>
          <w:numId w:val="1"/>
        </w:numPr>
        <w:spacing w:after="200" w:line="276" w:lineRule="auto"/>
        <w:rPr>
          <w:rFonts w:cs="Calibri"/>
        </w:rPr>
      </w:pPr>
      <w:r>
        <w:rPr>
          <w:rFonts w:cs="Calibri"/>
        </w:rPr>
        <w:t>Eliminar</w:t>
      </w:r>
    </w:p>
    <w:p w:rsidR="00A3267E" w:rsidRDefault="00A3267E" w:rsidP="00235C5A">
      <w:pPr>
        <w:spacing w:after="200" w:line="276" w:lineRule="auto"/>
        <w:rPr>
          <w:rFonts w:cs="Calibri"/>
        </w:rPr>
      </w:pPr>
    </w:p>
    <w:tbl>
      <w:tblPr>
        <w:tblW w:w="10461" w:type="dxa"/>
        <w:jc w:val="center"/>
        <w:tblInd w:w="-622" w:type="dxa"/>
        <w:tblCellMar>
          <w:left w:w="10" w:type="dxa"/>
          <w:right w:w="10" w:type="dxa"/>
        </w:tblCellMar>
        <w:tblLook w:val="0000"/>
      </w:tblPr>
      <w:tblGrid>
        <w:gridCol w:w="393"/>
        <w:gridCol w:w="1161"/>
        <w:gridCol w:w="1340"/>
        <w:gridCol w:w="1533"/>
        <w:gridCol w:w="1473"/>
        <w:gridCol w:w="1426"/>
        <w:gridCol w:w="1460"/>
        <w:gridCol w:w="1675"/>
      </w:tblGrid>
      <w:tr w:rsidR="00A3267E" w:rsidRPr="00457F42" w:rsidTr="00235C5A">
        <w:tblPrEx>
          <w:tblCellMar>
            <w:top w:w="0" w:type="dxa"/>
            <w:bottom w:w="0" w:type="dxa"/>
          </w:tblCellMar>
        </w:tblPrEx>
        <w:trPr>
          <w:trHeight w:val="278"/>
          <w:jc w:val="center"/>
        </w:trPr>
        <w:tc>
          <w:tcPr>
            <w:tcW w:w="104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Pruebas</w:t>
            </w:r>
          </w:p>
        </w:tc>
      </w:tr>
      <w:tr w:rsidR="00A3267E" w:rsidRPr="00457F42" w:rsidTr="007C653D">
        <w:tblPrEx>
          <w:tblCellMar>
            <w:top w:w="0" w:type="dxa"/>
            <w:bottom w:w="0" w:type="dxa"/>
          </w:tblCellMar>
        </w:tblPrEx>
        <w:trPr>
          <w:trHeight w:val="557"/>
          <w:jc w:val="center"/>
        </w:trPr>
        <w:tc>
          <w:tcPr>
            <w:tcW w:w="3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r>
              <w:rPr>
                <w:rFonts w:ascii="Times New Roman" w:hAnsi="Times New Roman"/>
                <w:b/>
                <w:color w:val="000000"/>
                <w:sz w:val="24"/>
              </w:rPr>
              <w:t>Nº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>
            <w:pPr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Escenario</w:t>
            </w:r>
          </w:p>
          <w:p w:rsidR="00A3267E" w:rsidRPr="00457F42" w:rsidRDefault="00A3267E"/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both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Parámetros Entrada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both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Resultado Esperado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both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Resultado Obtenido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both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Retorno de sistema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both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Comentarios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both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Estado</w:t>
            </w:r>
          </w:p>
        </w:tc>
      </w:tr>
      <w:tr w:rsidR="00A3267E" w:rsidRPr="00457F42" w:rsidTr="007C653D">
        <w:tblPrEx>
          <w:tblCellMar>
            <w:top w:w="0" w:type="dxa"/>
            <w:bottom w:w="0" w:type="dxa"/>
          </w:tblCellMar>
        </w:tblPrEx>
        <w:trPr>
          <w:trHeight w:val="1546"/>
          <w:jc w:val="center"/>
        </w:trPr>
        <w:tc>
          <w:tcPr>
            <w:tcW w:w="3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both"/>
            </w:pPr>
            <w:r>
              <w:rPr>
                <w:rFonts w:ascii="Times New Roman" w:hAnsi="Times New Roman"/>
                <w:color w:val="000000"/>
                <w:sz w:val="24"/>
              </w:rPr>
              <w:t> 1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Seleccionar un usuario de la lista y eliminarlo</w:t>
            </w: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Selección de un usuario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Se elimina el usuario seleccionado, cambia su estado a “FALSE” en la base de datos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El usuario seleccionado cambia su estado a “FALSE” en la base de datos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El usuario no se muestra en la lista que fue seleccionado</w:t>
            </w: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Solo lo que cambia es el estado del usuario, no se purga de la base de datos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Aprobado</w:t>
            </w: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</w:rPr>
            </w:pPr>
          </w:p>
        </w:tc>
      </w:tr>
      <w:tr w:rsidR="00A3267E" w:rsidRPr="00457F42" w:rsidTr="007C653D">
        <w:tblPrEx>
          <w:tblCellMar>
            <w:top w:w="0" w:type="dxa"/>
            <w:bottom w:w="0" w:type="dxa"/>
          </w:tblCellMar>
        </w:tblPrEx>
        <w:trPr>
          <w:trHeight w:val="1272"/>
          <w:jc w:val="center"/>
        </w:trPr>
        <w:tc>
          <w:tcPr>
            <w:tcW w:w="3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both"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Seleccionar dos o mas usuarios y eliminarlos</w:t>
            </w: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r>
              <w:rPr>
                <w:rFonts w:ascii="Times New Roman" w:hAnsi="Times New Roman"/>
                <w:color w:val="000000"/>
                <w:sz w:val="24"/>
              </w:rPr>
              <w:t>Selección de dos o mas usuarios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Se eliminan los usuarios seleccionados, cambia su estado a “FALSE” en la base de datos 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Los usuarios seleccionados cambian su estado a “FALSE” en la base de datos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>
            <w:pPr>
              <w:jc w:val="center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Los usuarios que han sido eliminados no se vuelven a mostrar en la lista que fueron seleccionados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Solo cambia el estado de los usuarios, es decir no se purgan de la base de datos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Aprobado</w:t>
            </w: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</w:rPr>
            </w:pPr>
          </w:p>
        </w:tc>
      </w:tr>
      <w:tr w:rsidR="00A3267E" w:rsidRPr="00457F42" w:rsidTr="007C653D">
        <w:tblPrEx>
          <w:tblCellMar>
            <w:top w:w="0" w:type="dxa"/>
            <w:bottom w:w="0" w:type="dxa"/>
          </w:tblCellMar>
        </w:tblPrEx>
        <w:trPr>
          <w:trHeight w:val="2553"/>
          <w:jc w:val="center"/>
        </w:trPr>
        <w:tc>
          <w:tcPr>
            <w:tcW w:w="3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both"/>
            </w:pPr>
            <w:r>
              <w:rPr>
                <w:rFonts w:ascii="Times New Roman" w:hAnsi="Times New Roman"/>
                <w:color w:val="000000"/>
                <w:sz w:val="24"/>
              </w:rPr>
              <w:t> 3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Seleccionar todos los usuarios de la lista y eliminarlos</w:t>
            </w: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Selección de todos los usuarios de la lista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Se eliminan todos los usuarios de la lista, se cambia su estado a “FALSE” en la base de datos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35C5A" w:rsidRDefault="00A3267E" w:rsidP="00235C5A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Todos los usuarios registrados en el sistema tienen su estado en “FALSE” dentro de la base de datos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235C5A">
            <w:pPr>
              <w:rPr>
                <w:rFonts w:cs="Calibri"/>
                <w:color w:val="000000"/>
              </w:rPr>
            </w:pPr>
          </w:p>
          <w:p w:rsidR="00A3267E" w:rsidRDefault="00A3267E" w:rsidP="00235C5A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 se muestra ningún usuario dentro de la lista que fueron seleccionados</w:t>
            </w:r>
          </w:p>
          <w:p w:rsidR="00A3267E" w:rsidRPr="00235C5A" w:rsidRDefault="00A3267E" w:rsidP="00235C5A">
            <w:pPr>
              <w:rPr>
                <w:rFonts w:cs="Calibri"/>
                <w:color w:val="00000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No se ha purgado ningún usuario sólo se le cambia el estado de estos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Aprobado</w:t>
            </w: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>
            <w:pPr>
              <w:jc w:val="center"/>
              <w:rPr>
                <w:rFonts w:cs="Calibri"/>
              </w:rPr>
            </w:pPr>
          </w:p>
        </w:tc>
      </w:tr>
      <w:tr w:rsidR="00A3267E" w:rsidRPr="00457F42" w:rsidTr="007C653D">
        <w:tblPrEx>
          <w:tblCellMar>
            <w:top w:w="0" w:type="dxa"/>
            <w:bottom w:w="0" w:type="dxa"/>
          </w:tblCellMar>
        </w:tblPrEx>
        <w:trPr>
          <w:trHeight w:val="755"/>
          <w:jc w:val="center"/>
        </w:trPr>
        <w:tc>
          <w:tcPr>
            <w:tcW w:w="3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Default="00A3267E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235C5A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No seleccionar ningún usuario y eliminarlo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35C5A" w:rsidRDefault="00A3267E" w:rsidP="00235C5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se selecciona ningún usuario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Default="00A3267E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Al eliminar a ningún usuario no debe cambiar el estado de ningún usuario en la base de datos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Default="00A3267E" w:rsidP="00235C5A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Ningún usuario ha cambiado su estado, no se ha modificado ninguno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235C5A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muestran los mismos usuarios en la lista que estaban al momento previo de eliminar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Default="00A3267E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 se ha modificado ningún usuario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235C5A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Aprobado</w:t>
            </w:r>
          </w:p>
          <w:p w:rsidR="00A3267E" w:rsidRDefault="00A3267E" w:rsidP="00235C5A">
            <w:pPr>
              <w:rPr>
                <w:rFonts w:cs="Calibri"/>
                <w:color w:val="000000"/>
              </w:rPr>
            </w:pPr>
          </w:p>
          <w:p w:rsidR="00A3267E" w:rsidRDefault="00A3267E" w:rsidP="00235C5A">
            <w:pPr>
              <w:rPr>
                <w:rFonts w:cs="Calibri"/>
                <w:color w:val="000000"/>
              </w:rPr>
            </w:pPr>
          </w:p>
          <w:p w:rsidR="00A3267E" w:rsidRDefault="00A3267E" w:rsidP="00235C5A">
            <w:pPr>
              <w:rPr>
                <w:rFonts w:cs="Calibri"/>
                <w:color w:val="000000"/>
              </w:rPr>
            </w:pPr>
          </w:p>
          <w:p w:rsidR="00A3267E" w:rsidRDefault="00A3267E" w:rsidP="00235C5A">
            <w:pPr>
              <w:rPr>
                <w:rFonts w:cs="Calibri"/>
                <w:color w:val="000000"/>
              </w:rPr>
            </w:pPr>
          </w:p>
          <w:p w:rsidR="00A3267E" w:rsidRDefault="00A3267E" w:rsidP="00235C5A">
            <w:pPr>
              <w:rPr>
                <w:rFonts w:cs="Calibri"/>
                <w:color w:val="000000"/>
              </w:rPr>
            </w:pPr>
          </w:p>
          <w:p w:rsidR="00A3267E" w:rsidRDefault="00A3267E" w:rsidP="00235C5A">
            <w:pPr>
              <w:rPr>
                <w:rFonts w:cs="Calibri"/>
                <w:color w:val="000000"/>
              </w:rPr>
            </w:pPr>
          </w:p>
        </w:tc>
      </w:tr>
    </w:tbl>
    <w:p w:rsidR="00A3267E" w:rsidRDefault="00A3267E">
      <w:pPr>
        <w:spacing w:after="200" w:line="276" w:lineRule="auto"/>
        <w:rPr>
          <w:rFonts w:cs="Calibri"/>
        </w:rPr>
      </w:pPr>
    </w:p>
    <w:p w:rsidR="00A3267E" w:rsidRDefault="00A3267E">
      <w:pPr>
        <w:spacing w:after="200" w:line="276" w:lineRule="auto"/>
        <w:rPr>
          <w:rFonts w:cs="Calibri"/>
        </w:rPr>
      </w:pPr>
    </w:p>
    <w:p w:rsidR="00A3267E" w:rsidRDefault="00A3267E">
      <w:pPr>
        <w:spacing w:after="200" w:line="276" w:lineRule="auto"/>
        <w:rPr>
          <w:rFonts w:cs="Calibri"/>
        </w:rPr>
      </w:pPr>
    </w:p>
    <w:p w:rsidR="00A3267E" w:rsidRDefault="00A3267E" w:rsidP="007C653D">
      <w:pPr>
        <w:keepNext/>
        <w:keepLines/>
        <w:tabs>
          <w:tab w:val="center" w:pos="4419"/>
          <w:tab w:val="left" w:pos="7650"/>
        </w:tabs>
        <w:spacing w:before="480" w:line="276" w:lineRule="auto"/>
        <w:rPr>
          <w:rFonts w:ascii="Cambria" w:hAnsi="Cambria" w:cs="Cambria"/>
          <w:b/>
          <w:color w:val="365F91"/>
          <w:sz w:val="28"/>
        </w:rPr>
      </w:pPr>
      <w:r>
        <w:rPr>
          <w:rFonts w:ascii="Cambria" w:hAnsi="Cambria" w:cs="Cambria"/>
          <w:b/>
          <w:color w:val="365F91"/>
          <w:sz w:val="28"/>
        </w:rPr>
        <w:tab/>
        <w:t>Purgar Usuario</w:t>
      </w:r>
      <w:r>
        <w:rPr>
          <w:rFonts w:ascii="Cambria" w:hAnsi="Cambria" w:cs="Cambria"/>
          <w:b/>
          <w:color w:val="365F91"/>
          <w:sz w:val="28"/>
        </w:rPr>
        <w:tab/>
      </w:r>
    </w:p>
    <w:p w:rsidR="00A3267E" w:rsidRDefault="00A3267E" w:rsidP="007C653D">
      <w:pPr>
        <w:spacing w:after="200" w:line="276" w:lineRule="auto"/>
        <w:rPr>
          <w:rFonts w:cs="Calibri"/>
        </w:rPr>
      </w:pPr>
    </w:p>
    <w:p w:rsidR="00A3267E" w:rsidRDefault="00A3267E" w:rsidP="007C653D">
      <w:pPr>
        <w:spacing w:after="200" w:line="276" w:lineRule="auto"/>
        <w:rPr>
          <w:rFonts w:cs="Calibri"/>
        </w:rPr>
      </w:pPr>
      <w:r>
        <w:rPr>
          <w:rFonts w:cs="Calibri"/>
        </w:rPr>
        <w:t>Pasos para acceder a la aplicación:</w:t>
      </w:r>
    </w:p>
    <w:p w:rsidR="00A3267E" w:rsidRDefault="00A3267E" w:rsidP="007C653D">
      <w:pPr>
        <w:numPr>
          <w:ilvl w:val="0"/>
          <w:numId w:val="2"/>
        </w:numPr>
        <w:spacing w:after="200" w:line="276" w:lineRule="auto"/>
        <w:rPr>
          <w:rFonts w:cs="Calibri"/>
        </w:rPr>
      </w:pPr>
      <w:r>
        <w:rPr>
          <w:rFonts w:cs="Calibri"/>
        </w:rPr>
        <w:t>Ingresar a Administración</w:t>
      </w:r>
    </w:p>
    <w:p w:rsidR="00A3267E" w:rsidRDefault="00A3267E" w:rsidP="007C653D">
      <w:pPr>
        <w:numPr>
          <w:ilvl w:val="0"/>
          <w:numId w:val="2"/>
        </w:numPr>
        <w:spacing w:after="200" w:line="276" w:lineRule="auto"/>
        <w:rPr>
          <w:rFonts w:cs="Calibri"/>
        </w:rPr>
      </w:pPr>
      <w:r>
        <w:rPr>
          <w:rFonts w:cs="Calibri"/>
        </w:rPr>
        <w:t>Usuario</w:t>
      </w:r>
    </w:p>
    <w:p w:rsidR="00A3267E" w:rsidRDefault="00A3267E" w:rsidP="007C653D">
      <w:pPr>
        <w:numPr>
          <w:ilvl w:val="0"/>
          <w:numId w:val="2"/>
        </w:numPr>
        <w:spacing w:after="200" w:line="276" w:lineRule="auto"/>
        <w:rPr>
          <w:rFonts w:cs="Calibri"/>
        </w:rPr>
      </w:pPr>
      <w:r>
        <w:rPr>
          <w:rFonts w:cs="Calibri"/>
        </w:rPr>
        <w:t>Purgar</w:t>
      </w:r>
    </w:p>
    <w:p w:rsidR="00A3267E" w:rsidRDefault="00A3267E">
      <w:pPr>
        <w:spacing w:after="200" w:line="276" w:lineRule="auto"/>
        <w:rPr>
          <w:rFonts w:cs="Calibri"/>
        </w:rPr>
      </w:pPr>
    </w:p>
    <w:p w:rsidR="00A3267E" w:rsidRDefault="00A3267E">
      <w:pPr>
        <w:spacing w:after="200" w:line="276" w:lineRule="auto"/>
        <w:rPr>
          <w:rFonts w:cs="Calibri"/>
        </w:rPr>
      </w:pPr>
    </w:p>
    <w:tbl>
      <w:tblPr>
        <w:tblW w:w="10461" w:type="dxa"/>
        <w:jc w:val="center"/>
        <w:tblInd w:w="-622" w:type="dxa"/>
        <w:tblCellMar>
          <w:left w:w="10" w:type="dxa"/>
          <w:right w:w="10" w:type="dxa"/>
        </w:tblCellMar>
        <w:tblLook w:val="0000"/>
      </w:tblPr>
      <w:tblGrid>
        <w:gridCol w:w="393"/>
        <w:gridCol w:w="1161"/>
        <w:gridCol w:w="1340"/>
        <w:gridCol w:w="1473"/>
        <w:gridCol w:w="1500"/>
        <w:gridCol w:w="1426"/>
        <w:gridCol w:w="1500"/>
        <w:gridCol w:w="1668"/>
      </w:tblGrid>
      <w:tr w:rsidR="00A3267E" w:rsidRPr="00457F42" w:rsidTr="0019410B">
        <w:tblPrEx>
          <w:tblCellMar>
            <w:top w:w="0" w:type="dxa"/>
            <w:bottom w:w="0" w:type="dxa"/>
          </w:tblCellMar>
        </w:tblPrEx>
        <w:trPr>
          <w:trHeight w:val="278"/>
          <w:jc w:val="center"/>
        </w:trPr>
        <w:tc>
          <w:tcPr>
            <w:tcW w:w="104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Pruebas</w:t>
            </w:r>
          </w:p>
        </w:tc>
      </w:tr>
      <w:tr w:rsidR="00A3267E" w:rsidRPr="00457F42" w:rsidTr="0019410B">
        <w:tblPrEx>
          <w:tblCellMar>
            <w:top w:w="0" w:type="dxa"/>
            <w:bottom w:w="0" w:type="dxa"/>
          </w:tblCellMar>
        </w:tblPrEx>
        <w:trPr>
          <w:trHeight w:val="557"/>
          <w:jc w:val="center"/>
        </w:trPr>
        <w:tc>
          <w:tcPr>
            <w:tcW w:w="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r>
              <w:rPr>
                <w:rFonts w:ascii="Times New Roman" w:hAnsi="Times New Roman"/>
                <w:b/>
                <w:color w:val="000000"/>
                <w:sz w:val="24"/>
              </w:rPr>
              <w:t>Nº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Escenario</w:t>
            </w:r>
          </w:p>
          <w:p w:rsidR="00A3267E" w:rsidRPr="00457F42" w:rsidRDefault="00A3267E" w:rsidP="0019410B"/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both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Parámetros Entrada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both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Resultado Esperado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both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Resultado Obtenido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both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Retorno de sistema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both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Comentarios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both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Estado</w:t>
            </w:r>
          </w:p>
        </w:tc>
      </w:tr>
      <w:tr w:rsidR="00A3267E" w:rsidRPr="00457F42" w:rsidTr="0019410B">
        <w:tblPrEx>
          <w:tblCellMar>
            <w:top w:w="0" w:type="dxa"/>
            <w:bottom w:w="0" w:type="dxa"/>
          </w:tblCellMar>
        </w:tblPrEx>
        <w:trPr>
          <w:trHeight w:val="1546"/>
          <w:jc w:val="center"/>
        </w:trPr>
        <w:tc>
          <w:tcPr>
            <w:tcW w:w="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both"/>
            </w:pPr>
            <w:r>
              <w:rPr>
                <w:rFonts w:ascii="Times New Roman" w:hAnsi="Times New Roman"/>
                <w:color w:val="000000"/>
                <w:sz w:val="24"/>
              </w:rPr>
              <w:t> 1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Seleccionar un usuario de la lista y purgarlo</w:t>
            </w: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Selección de un usuario cuyo estado es “FALSE” en la base de datos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Se purga el usuario seleccionado de la base de datos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El usuario seleccionado es purgado de la base de datos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El usuario no se muestra en la lista que fue seleccionado</w:t>
            </w: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F92620">
            <w:r>
              <w:rPr>
                <w:rFonts w:ascii="Times New Roman" w:hAnsi="Times New Roman"/>
                <w:color w:val="000000"/>
                <w:sz w:val="24"/>
              </w:rPr>
              <w:t>Se purga el usuario correctamente de la base de datos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Aprobado</w:t>
            </w: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</w:rPr>
            </w:pPr>
          </w:p>
        </w:tc>
      </w:tr>
      <w:tr w:rsidR="00A3267E" w:rsidRPr="00457F42" w:rsidTr="0019410B">
        <w:tblPrEx>
          <w:tblCellMar>
            <w:top w:w="0" w:type="dxa"/>
            <w:bottom w:w="0" w:type="dxa"/>
          </w:tblCellMar>
        </w:tblPrEx>
        <w:trPr>
          <w:trHeight w:val="1272"/>
          <w:jc w:val="center"/>
        </w:trPr>
        <w:tc>
          <w:tcPr>
            <w:tcW w:w="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both"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Seleccionar dos o mas usuarios y purgarlos</w:t>
            </w: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r>
              <w:rPr>
                <w:rFonts w:ascii="Times New Roman" w:hAnsi="Times New Roman"/>
                <w:color w:val="000000"/>
                <w:sz w:val="24"/>
              </w:rPr>
              <w:t>Selección de dos o mas usuario cuyo estado es “FALSE” en la base de datos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Se purgan los usuarios seleccionados de la base de datos 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Los usuarios seleccionados son purgados correctamente de la base de datos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Los usuarios no se muestran en la lista que fueron seleccionados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Se purga correctamente a los usuarios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Aprobado</w:t>
            </w: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</w:rPr>
            </w:pPr>
          </w:p>
        </w:tc>
      </w:tr>
      <w:tr w:rsidR="00A3267E" w:rsidRPr="00457F42" w:rsidTr="0019410B">
        <w:tblPrEx>
          <w:tblCellMar>
            <w:top w:w="0" w:type="dxa"/>
            <w:bottom w:w="0" w:type="dxa"/>
          </w:tblCellMar>
        </w:tblPrEx>
        <w:trPr>
          <w:trHeight w:val="2553"/>
          <w:jc w:val="center"/>
        </w:trPr>
        <w:tc>
          <w:tcPr>
            <w:tcW w:w="3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both"/>
            </w:pPr>
            <w:r>
              <w:rPr>
                <w:rFonts w:ascii="Times New Roman" w:hAnsi="Times New Roman"/>
                <w:color w:val="000000"/>
                <w:sz w:val="24"/>
              </w:rPr>
              <w:t> 3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Seleccionar todos los usuarios de la lista y purgarlos</w:t>
            </w: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Selección de todos los usuarios que tienen el estado “FALSE” en la base de datos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Todos los usuarios que tienen el estado “FALSE” en la base de datos son purgados de la base de datos 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35C5A" w:rsidRDefault="00A3267E" w:rsidP="007C653D">
            <w:r>
              <w:rPr>
                <w:rFonts w:ascii="Times New Roman" w:hAnsi="Times New Roman"/>
                <w:color w:val="000000"/>
                <w:sz w:val="24"/>
              </w:rPr>
              <w:t>Todos los usuarios que tienen el estado “FALSE” en la base de datos son purgados de la base de datos correctamente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 se muestra ningún usuario dentro de la lista que fueron seleccionados</w:t>
            </w:r>
          </w:p>
          <w:p w:rsidR="00A3267E" w:rsidRPr="00235C5A" w:rsidRDefault="00A3267E" w:rsidP="0019410B">
            <w:pPr>
              <w:rPr>
                <w:rFonts w:cs="Calibri"/>
                <w:color w:val="000000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457F42" w:rsidRDefault="00A3267E" w:rsidP="0019410B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Se han purgado todos los usuarios que tenían el estado “FALSE” en la base de datos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Aprobado</w:t>
            </w: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jc w:val="center"/>
              <w:rPr>
                <w:rFonts w:cs="Calibri"/>
              </w:rPr>
            </w:pPr>
          </w:p>
        </w:tc>
      </w:tr>
      <w:tr w:rsidR="00A3267E" w:rsidRPr="00457F42" w:rsidTr="0019410B">
        <w:tblPrEx>
          <w:tblCellMar>
            <w:top w:w="0" w:type="dxa"/>
            <w:bottom w:w="0" w:type="dxa"/>
          </w:tblCellMar>
        </w:tblPrEx>
        <w:trPr>
          <w:trHeight w:val="755"/>
          <w:jc w:val="center"/>
        </w:trPr>
        <w:tc>
          <w:tcPr>
            <w:tcW w:w="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Default="00A3267E" w:rsidP="0019410B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 seleccionar ningún usuario y purgarlo</w:t>
            </w:r>
          </w:p>
          <w:p w:rsidR="00A3267E" w:rsidRDefault="00A3267E" w:rsidP="0019410B">
            <w:pPr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35C5A" w:rsidRDefault="00A3267E" w:rsidP="0019410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se selecciona ningún usuario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Default="00A3267E" w:rsidP="0019410B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Al purgar a ningún usuario no debe purgar a ninguno de ellos de la base de datos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Default="00A3267E" w:rsidP="0019410B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Ningún usuario ha sido purgado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 muestran los mismos usuarios en la lista que estaban al momento previo de purgar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Default="00A3267E" w:rsidP="0019410B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 se ha purgado ningún usuario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:rsidR="00A3267E" w:rsidRDefault="00A3267E" w:rsidP="0019410B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Aprobado</w:t>
            </w:r>
          </w:p>
          <w:p w:rsidR="00A3267E" w:rsidRDefault="00A3267E" w:rsidP="0019410B">
            <w:pPr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rPr>
                <w:rFonts w:cs="Calibri"/>
                <w:color w:val="000000"/>
              </w:rPr>
            </w:pPr>
          </w:p>
          <w:p w:rsidR="00A3267E" w:rsidRDefault="00A3267E" w:rsidP="0019410B">
            <w:pPr>
              <w:rPr>
                <w:rFonts w:cs="Calibri"/>
                <w:color w:val="000000"/>
              </w:rPr>
            </w:pPr>
          </w:p>
        </w:tc>
      </w:tr>
    </w:tbl>
    <w:p w:rsidR="00A3267E" w:rsidRDefault="00A3267E" w:rsidP="007C653D">
      <w:pPr>
        <w:spacing w:after="200" w:line="276" w:lineRule="auto"/>
      </w:pPr>
    </w:p>
    <w:sectPr w:rsidR="00A3267E" w:rsidSect="000D4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97EDF"/>
    <w:multiLevelType w:val="hybridMultilevel"/>
    <w:tmpl w:val="F94EE2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3AC5B4E"/>
    <w:multiLevelType w:val="hybridMultilevel"/>
    <w:tmpl w:val="587AC6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1E35"/>
    <w:rsid w:val="000D42AA"/>
    <w:rsid w:val="0019410B"/>
    <w:rsid w:val="00235C5A"/>
    <w:rsid w:val="003A0621"/>
    <w:rsid w:val="00457F42"/>
    <w:rsid w:val="00531E35"/>
    <w:rsid w:val="007C653D"/>
    <w:rsid w:val="00A3267E"/>
    <w:rsid w:val="00EC1560"/>
    <w:rsid w:val="00F92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</TotalTime>
  <Pages>3</Pages>
  <Words>566</Words>
  <Characters>3117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Colossus User</cp:lastModifiedBy>
  <cp:revision>3</cp:revision>
  <dcterms:created xsi:type="dcterms:W3CDTF">2009-10-23T20:59:00Z</dcterms:created>
  <dcterms:modified xsi:type="dcterms:W3CDTF">2009-10-23T21:49:00Z</dcterms:modified>
</cp:coreProperties>
</file>